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64"/>
            <w:placeholder>
              <w:docPart w:val="BAB62855B80A4579BFCB352BC1626F33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8EAADB" w:themeFill="accent1" w:themeFillTint="99"/>
                <w:vAlign w:val="center"/>
              </w:tcPr>
              <w:p w:rsidR="00544AC7" w:rsidRPr="00C20C70" w:rsidRDefault="007135D8">
                <w:pPr>
                  <w:pStyle w:val="a7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7E3012263D4D4AD2AFE4878E2EE688E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5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D53DC7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5.20.2018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[会议时间]19:00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[会议地点]608寝室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D53DC7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1136367044"/>
                <w:placeholder>
                  <w:docPart w:val="31D9B89F34EF48868C19CF283CC441ED"/>
                </w:placeholder>
                <w:temporary/>
                <w:showingPlcHdr/>
              </w:sdtPr>
              <w:sdtContent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</w:t>
                </w:r>
                <w:r w:rsidRPr="00C20C70">
                  <w:rPr>
                    <w:rStyle w:val="a4"/>
                    <w:rFonts w:ascii="Microsoft YaHei UI" w:eastAsia="Microsoft YaHei UI" w:hAnsi="Microsoft YaHei UI"/>
                    <w:color w:val="FFFFFF" w:themeColor="background1"/>
                    <w:spacing w:val="0"/>
                    <w:lang w:val="zh-CN"/>
                  </w:rPr>
                  <w:t>议程主题]</w:t>
                </w:r>
              </w:sdtContent>
            </w:sdt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1.详细计划相关部分修订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72"/>
                <w:placeholder>
                  <w:docPart w:val="4A1D1B27746B4961BFAD42168EB26742"/>
                </w:placeholder>
                <w:temporary/>
                <w:showingPlcHdr/>
              </w:sdtPr>
              <w:sdtContent>
                <w:r w:rsidRPr="00D53DC7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</w:t>
            </w:r>
            <w:r w:rsidRPr="00D53DC7">
              <w:rPr>
                <w:rFonts w:ascii="Microsoft YaHei UI" w:eastAsia="Microsoft YaHei UI" w:hAnsi="Microsoft YaHei UI"/>
                <w:spacing w:val="0"/>
                <w:lang w:val="zh-CN"/>
              </w:rPr>
              <w:t>半小时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582"/>
                <w:placeholder>
                  <w:docPart w:val="F49D64BC3B13498487D081AE4996B4E6"/>
                </w:placeholder>
                <w:temporary/>
                <w:showingPlcHdr/>
              </w:sdtPr>
              <w:sdtContent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界面原型颜色搭配需要修改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界面原型每周刷新功能暂时删除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。部分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HIPO图更改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帆负责</w:t>
            </w:r>
            <w:proofErr w:type="gramEnd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这一部分工作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修改界面原型和HIPO图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2018.5.21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D53DC7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43"/>
                <w:placeholder>
                  <w:docPart w:val="FA22347141E44274AB2886C2016FF9AF"/>
                </w:placeholder>
              </w:sdtPr>
              <w:sdtContent>
                <w:sdt>
                  <w:sdtPr>
                    <w:rPr>
                      <w:rFonts w:ascii="Microsoft YaHei UI" w:eastAsia="Microsoft YaHei UI" w:hAnsi="Microsoft YaHei UI"/>
                      <w:spacing w:val="0"/>
                      <w:lang w:val="zh-CN"/>
                    </w:rPr>
                    <w:id w:val="22626064"/>
                    <w:placeholder>
                      <w:docPart w:val="E2BE8200F61C43EF8700EAFF485B09B1"/>
                    </w:placeholder>
                    <w:temporary/>
                    <w:showingPlcHdr/>
                  </w:sdtPr>
                  <w:sdtContent>
                    <w:r w:rsidRPr="00C20C70">
                      <w:rPr>
                        <w:rFonts w:ascii="Microsoft YaHei UI" w:eastAsia="Microsoft YaHei UI" w:hAnsi="Microsoft YaHei UI"/>
                        <w:spacing w:val="0"/>
                        <w:lang w:val="zh-CN"/>
                      </w:rPr>
                      <w:t>[</w:t>
                    </w:r>
                    <w:r w:rsidRPr="00C20C70">
                      <w:rPr>
                        <w:rStyle w:val="a4"/>
                        <w:rFonts w:ascii="Microsoft YaHei UI" w:eastAsia="Microsoft YaHei UI" w:hAnsi="Microsoft YaHei UI"/>
                        <w:color w:val="FFFFFF" w:themeColor="background1"/>
                        <w:spacing w:val="0"/>
                        <w:lang w:val="zh-CN"/>
                      </w:rPr>
                      <w:t>议程主题]</w:t>
                    </w:r>
                  </w:sdtContent>
                </w:sdt>
                <w:r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杀死一个程序员PPT展示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color w:val="808080"/>
              <w:spacing w:val="0"/>
              <w:lang w:val="zh-CN"/>
            </w:rPr>
            <w:id w:val="561824605"/>
            <w:placeholder>
              <w:docPart w:val="09540257D35E43D88DC955E21E973337"/>
            </w:placeholder>
            <w:temporary/>
            <w:showingPlcHdr/>
          </w:sdtPr>
          <w:sdtEndPr/>
          <w:sdtContent>
            <w:tc>
              <w:tcPr>
                <w:tcW w:w="1749" w:type="dxa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7135D8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p>
            </w:tc>
          </w:sdtContent>
        </w:sdt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53DC7" w:rsidP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607"/>
                <w:placeholder>
                  <w:docPart w:val="46F91CC314694906AD2C95ADF43BC01C"/>
                </w:placeholder>
                <w:temporary/>
                <w:showingPlcHdr/>
              </w:sdtPr>
              <w:sdtContent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主要讨论了展示PPT的相关布局及为此需要做出的准备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陈帆去图书馆查询相关书籍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寻找案例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D53D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2018.5.24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C91C99" w:rsidP="00D53DC7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</w:rPr>
                <w:id w:val="1136367033"/>
                <w:placeholder>
                  <w:docPart w:val="7811E7E1239A49BE8A692612B62F6878"/>
                </w:placeholder>
              </w:sdtPr>
              <w:sdtContent>
                <w:sdt>
                  <w:sdtPr>
                    <w:rPr>
                      <w:rFonts w:ascii="Microsoft YaHei UI" w:eastAsia="Microsoft YaHei UI" w:hAnsi="Microsoft YaHei UI"/>
                      <w:spacing w:val="0"/>
                      <w:lang w:val="zh-CN"/>
                    </w:rPr>
                    <w:id w:val="22626070"/>
                    <w:placeholder>
                      <w:docPart w:val="1092EB13BA534001B6F4ED7366759526"/>
                    </w:placeholder>
                    <w:temporary/>
                    <w:showingPlcHdr/>
                  </w:sdtPr>
                  <w:sdtContent>
                    <w:r w:rsidRPr="00C20C70">
                      <w:rPr>
                        <w:rFonts w:ascii="Microsoft YaHei UI" w:eastAsia="Microsoft YaHei UI" w:hAnsi="Microsoft YaHei UI"/>
                        <w:spacing w:val="0"/>
                        <w:lang w:val="zh-CN"/>
                      </w:rPr>
                      <w:t>[</w:t>
                    </w:r>
                    <w:r w:rsidRPr="00C20C70">
                      <w:rPr>
                        <w:rStyle w:val="a4"/>
                        <w:rFonts w:ascii="Microsoft YaHei UI" w:eastAsia="Microsoft YaHei UI" w:hAnsi="Microsoft YaHei UI"/>
                        <w:color w:val="FFFFFF" w:themeColor="background1"/>
                        <w:spacing w:val="0"/>
                        <w:lang w:val="zh-CN"/>
                      </w:rPr>
                      <w:t>议程主题]</w:t>
                    </w:r>
                  </w:sdtContent>
                </w:sdt>
                <w:r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翻转课堂的PPT展示</w:t>
                </w:r>
              </w:sdtContent>
            </w:sdt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D3203D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color w:val="808080"/>
                  <w:spacing w:val="0"/>
                  <w:lang w:val="zh-CN"/>
                </w:rPr>
                <w:id w:val="561824608"/>
                <w:placeholder>
                  <w:docPart w:val="6EC12478F0BD45E48333FE8562708B87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C91C99" w:rsidP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spacing w:val="0"/>
                  <w:lang w:val="zh-CN"/>
                </w:rPr>
                <w:id w:val="561824610"/>
                <w:placeholder>
                  <w:docPart w:val="C8A70B6CAC464133911DAD1AE67F19B0"/>
                </w:placeholder>
                <w:temporary/>
                <w:showingPlcHdr/>
              </w:sdtPr>
              <w:sdtContent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[演说者]</w:t>
                </w:r>
              </w:sdtContent>
            </w:sdt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 xml:space="preserve"> 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主要讨论了PPT的结构布局并对每一块进行细化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最后进行任务分配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。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每一个小组成员需要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为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自己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91C99" w:rsidRDefault="00C91C99">
            <w:pPr>
              <w:pStyle w:val="10"/>
              <w:rPr>
                <w:rFonts w:ascii="Microsoft YaHei UI" w:eastAsia="Microsoft YaHei UI" w:hAnsi="Microsoft YaHei UI"/>
                <w:spacing w:val="0"/>
              </w:rPr>
            </w:pPr>
            <w:r>
              <w:rPr>
                <w:rFonts w:ascii="Microsoft YaHei UI" w:eastAsia="Microsoft YaHei UI" w:hAnsi="Microsoft YaHei UI"/>
                <w:spacing w:val="0"/>
              </w:rPr>
              <w:t>分配到的任务寻找素材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</w:rPr>
              <w:t>编写演讲稿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小组成员分工合作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各自找自己的资料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最后统一成为一个完整的PPT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C91C99">
        <w:trPr>
          <w:trHeight w:hRule="exact" w:val="682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C91C99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2018.5.21</w:t>
            </w:r>
          </w:p>
        </w:tc>
        <w:bookmarkStart w:id="0" w:name="_GoBack"/>
        <w:bookmarkEnd w:id="0"/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03D" w:rsidRDefault="00D3203D">
      <w:r>
        <w:separator/>
      </w:r>
    </w:p>
  </w:endnote>
  <w:endnote w:type="continuationSeparator" w:id="0">
    <w:p w:rsidR="00D3203D" w:rsidRDefault="00D3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03D" w:rsidRDefault="00D3203D">
      <w:r>
        <w:separator/>
      </w:r>
    </w:p>
  </w:footnote>
  <w:footnote w:type="continuationSeparator" w:id="0">
    <w:p w:rsidR="00D3203D" w:rsidRDefault="00D320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740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73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49AD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DDA48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B"/>
    <w:rsid w:val="0020421F"/>
    <w:rsid w:val="004410FB"/>
    <w:rsid w:val="00446872"/>
    <w:rsid w:val="004C3EDE"/>
    <w:rsid w:val="00544AC7"/>
    <w:rsid w:val="006D5DBF"/>
    <w:rsid w:val="007135D8"/>
    <w:rsid w:val="00A452CB"/>
    <w:rsid w:val="00C20C70"/>
    <w:rsid w:val="00C91C99"/>
    <w:rsid w:val="00D30C7A"/>
    <w:rsid w:val="00D3203D"/>
    <w:rsid w:val="00D5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20108;&#19979;\&#36719;&#20214;&#24037;&#31243;&#23548;&#35770;\&#23567;&#32452;&#20316;&#19994;\&#36164;&#26009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AB62855B80A4579BFCB352BC1626F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9535D7-4DF3-4257-AFB0-432CE9EDA1E9}"/>
      </w:docPartPr>
      <w:docPartBody>
        <w:p w:rsidR="00DE7209" w:rsidRDefault="001614E7">
          <w:pPr>
            <w:pStyle w:val="BAB62855B80A4579BFCB352BC1626F33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7E3012263D4D4AD2AFE4878E2EE688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52C2E-33A3-466C-BDDA-C41975F45256}"/>
      </w:docPartPr>
      <w:docPartBody>
        <w:p w:rsidR="00DE7209" w:rsidRDefault="001614E7">
          <w:pPr>
            <w:pStyle w:val="7E3012263D4D4AD2AFE4878E2EE688EA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FA22347141E44274AB2886C2016FF9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55BC03-0EDA-4EBB-B89E-D85D7D935899}"/>
      </w:docPartPr>
      <w:docPartBody>
        <w:p w:rsidR="00DE7209" w:rsidRDefault="001614E7">
          <w:pPr>
            <w:pStyle w:val="FA22347141E44274AB2886C2016FF9AF"/>
          </w:pPr>
          <w:r>
            <w:t>议程主题</w:t>
          </w:r>
        </w:p>
      </w:docPartBody>
    </w:docPart>
    <w:docPart>
      <w:docPartPr>
        <w:name w:val="09540257D35E43D88DC955E21E9733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8810BB-3D21-484D-8FFF-8DBED4EC2658}"/>
      </w:docPartPr>
      <w:docPartBody>
        <w:p w:rsidR="00DE7209" w:rsidRDefault="001614E7">
          <w:pPr>
            <w:pStyle w:val="09540257D35E43D88DC955E21E973337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7811E7E1239A49BE8A692612B62F687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73D5DF-DC2C-4091-A5A7-962B91FDE80D}"/>
      </w:docPartPr>
      <w:docPartBody>
        <w:p w:rsidR="00DE7209" w:rsidRDefault="001614E7">
          <w:pPr>
            <w:pStyle w:val="7811E7E1239A49BE8A692612B62F6878"/>
          </w:pPr>
          <w:r>
            <w:t>议程主题</w:t>
          </w:r>
        </w:p>
      </w:docPartBody>
    </w:docPart>
    <w:docPart>
      <w:docPartPr>
        <w:name w:val="6EC12478F0BD45E48333FE8562708B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9D5C0-642E-4897-A0D7-27786BC179EA}"/>
      </w:docPartPr>
      <w:docPartBody>
        <w:p w:rsidR="00DE7209" w:rsidRDefault="001614E7">
          <w:pPr>
            <w:pStyle w:val="6EC12478F0BD45E48333FE8562708B87"/>
          </w:pPr>
          <w:r>
            <w:t>分配的时间</w:t>
          </w:r>
        </w:p>
      </w:docPartBody>
    </w:docPart>
    <w:docPart>
      <w:docPartPr>
        <w:name w:val="31D9B89F34EF48868C19CF283CC44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72DFB6-2CC5-4AAB-9321-030ACDC24AA6}"/>
      </w:docPartPr>
      <w:docPartBody>
        <w:p w:rsidR="00000000" w:rsidRDefault="00DE7209" w:rsidP="00DE7209">
          <w:pPr>
            <w:pStyle w:val="31D9B89F34EF48868C19CF283CC441ED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A1D1B27746B4961BFAD42168EB26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983A32-04ED-488F-8109-6FD9F4069467}"/>
      </w:docPartPr>
      <w:docPartBody>
        <w:p w:rsidR="00000000" w:rsidRDefault="00DE7209" w:rsidP="00DE7209">
          <w:pPr>
            <w:pStyle w:val="4A1D1B27746B4961BFAD42168EB26742"/>
          </w:pPr>
          <w:r>
            <w:t>[</w:t>
          </w:r>
          <w:r>
            <w:t>分配的时间</w:t>
          </w:r>
          <w:r>
            <w:t>]</w:t>
          </w:r>
        </w:p>
      </w:docPartBody>
    </w:docPart>
    <w:docPart>
      <w:docPartPr>
        <w:name w:val="F49D64BC3B13498487D081AE4996B4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67E57B-DA36-4DC2-AAE2-23AFE43F42E4}"/>
      </w:docPartPr>
      <w:docPartBody>
        <w:p w:rsidR="00000000" w:rsidRDefault="00DE7209" w:rsidP="00DE7209">
          <w:pPr>
            <w:pStyle w:val="F49D64BC3B13498487D081AE4996B4E6"/>
          </w:pPr>
          <w:r>
            <w:t>[</w:t>
          </w:r>
          <w:r>
            <w:t>演说者</w:t>
          </w:r>
          <w:r>
            <w:t>]</w:t>
          </w:r>
        </w:p>
      </w:docPartBody>
    </w:docPart>
    <w:docPart>
      <w:docPartPr>
        <w:name w:val="E2BE8200F61C43EF8700EAFF485B09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A6894-53C2-4AE2-B666-5E49E66D2ED9}"/>
      </w:docPartPr>
      <w:docPartBody>
        <w:p w:rsidR="00000000" w:rsidRDefault="00DE7209" w:rsidP="00DE7209">
          <w:pPr>
            <w:pStyle w:val="E2BE8200F61C43EF8700EAFF485B09B1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46F91CC314694906AD2C95ADF43BC0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B5DC61-DF28-4B7D-8189-7CFE903B82A0}"/>
      </w:docPartPr>
      <w:docPartBody>
        <w:p w:rsidR="00000000" w:rsidRDefault="00DE7209" w:rsidP="00DE7209">
          <w:pPr>
            <w:pStyle w:val="46F91CC314694906AD2C95ADF43BC01C"/>
          </w:pPr>
          <w:r>
            <w:t>[</w:t>
          </w:r>
          <w:r>
            <w:t>演说者</w:t>
          </w:r>
          <w:r>
            <w:t>]</w:t>
          </w:r>
        </w:p>
      </w:docPartBody>
    </w:docPart>
    <w:docPart>
      <w:docPartPr>
        <w:name w:val="1092EB13BA534001B6F4ED7366759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B1C8CD-B928-4373-B3E9-A1A61BDB0263}"/>
      </w:docPartPr>
      <w:docPartBody>
        <w:p w:rsidR="00000000" w:rsidRDefault="00DE7209" w:rsidP="00DE7209">
          <w:pPr>
            <w:pStyle w:val="1092EB13BA534001B6F4ED7366759526"/>
          </w:pPr>
          <w:r>
            <w:t>[</w:t>
          </w:r>
          <w:r>
            <w:rPr>
              <w:rStyle w:val="a3"/>
            </w:rPr>
            <w:t>议程主题</w:t>
          </w:r>
          <w:r>
            <w:rPr>
              <w:rStyle w:val="a3"/>
            </w:rPr>
            <w:t>]</w:t>
          </w:r>
        </w:p>
      </w:docPartBody>
    </w:docPart>
    <w:docPart>
      <w:docPartPr>
        <w:name w:val="C8A70B6CAC464133911DAD1AE67F19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C90A7B-D06B-4AA6-AACC-3D6B35E77393}"/>
      </w:docPartPr>
      <w:docPartBody>
        <w:p w:rsidR="00000000" w:rsidRDefault="00DE7209" w:rsidP="00DE7209">
          <w:pPr>
            <w:pStyle w:val="C8A70B6CAC464133911DAD1AE67F19B0"/>
          </w:pPr>
          <w:r>
            <w:t>[</w:t>
          </w:r>
          <w:r>
            <w:t>演说者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E7"/>
    <w:rsid w:val="001614E7"/>
    <w:rsid w:val="00643F70"/>
    <w:rsid w:val="00D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B62855B80A4579BFCB352BC1626F33">
    <w:name w:val="BAB62855B80A4579BFCB352BC1626F33"/>
    <w:pPr>
      <w:widowControl w:val="0"/>
      <w:jc w:val="both"/>
    </w:pPr>
  </w:style>
  <w:style w:type="paragraph" w:customStyle="1" w:styleId="7E3012263D4D4AD2AFE4878E2EE688EA">
    <w:name w:val="7E3012263D4D4AD2AFE4878E2EE688EA"/>
    <w:pPr>
      <w:widowControl w:val="0"/>
      <w:jc w:val="both"/>
    </w:pPr>
  </w:style>
  <w:style w:type="paragraph" w:customStyle="1" w:styleId="A8AAA76CBA2C498CA767821193775B0A">
    <w:name w:val="A8AAA76CBA2C498CA767821193775B0A"/>
    <w:pPr>
      <w:widowControl w:val="0"/>
      <w:jc w:val="both"/>
    </w:pPr>
  </w:style>
  <w:style w:type="paragraph" w:customStyle="1" w:styleId="3A9D1B8DBE61430C932C511A2C97CF8E">
    <w:name w:val="3A9D1B8DBE61430C932C511A2C97CF8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E7209"/>
    <w:rPr>
      <w:color w:val="808080"/>
    </w:rPr>
  </w:style>
  <w:style w:type="paragraph" w:customStyle="1" w:styleId="440033B390E04D4BB3A60063EAC03370">
    <w:name w:val="440033B390E04D4BB3A60063EAC03370"/>
    <w:pPr>
      <w:widowControl w:val="0"/>
      <w:jc w:val="both"/>
    </w:pPr>
  </w:style>
  <w:style w:type="paragraph" w:customStyle="1" w:styleId="572C8768852D46E682BA5D66BB082C6C">
    <w:name w:val="572C8768852D46E682BA5D66BB082C6C"/>
    <w:pPr>
      <w:widowControl w:val="0"/>
      <w:jc w:val="both"/>
    </w:pPr>
  </w:style>
  <w:style w:type="paragraph" w:customStyle="1" w:styleId="B57EA905D60D4CC8AA3DABCEBE29AE69">
    <w:name w:val="B57EA905D60D4CC8AA3DABCEBE29AE69"/>
    <w:pPr>
      <w:widowControl w:val="0"/>
      <w:jc w:val="both"/>
    </w:pPr>
  </w:style>
  <w:style w:type="paragraph" w:customStyle="1" w:styleId="FA22347141E44274AB2886C2016FF9AF">
    <w:name w:val="FA22347141E44274AB2886C2016FF9AF"/>
    <w:pPr>
      <w:widowControl w:val="0"/>
      <w:jc w:val="both"/>
    </w:pPr>
  </w:style>
  <w:style w:type="paragraph" w:customStyle="1" w:styleId="CA2F1A456EA74C3BA9A5CEE7E7BFC61A">
    <w:name w:val="CA2F1A456EA74C3BA9A5CEE7E7BFC61A"/>
    <w:pPr>
      <w:widowControl w:val="0"/>
      <w:jc w:val="both"/>
    </w:pPr>
  </w:style>
  <w:style w:type="paragraph" w:customStyle="1" w:styleId="09540257D35E43D88DC955E21E973337">
    <w:name w:val="09540257D35E43D88DC955E21E973337"/>
    <w:pPr>
      <w:widowControl w:val="0"/>
      <w:jc w:val="both"/>
    </w:pPr>
  </w:style>
  <w:style w:type="paragraph" w:customStyle="1" w:styleId="B3CB9DC9953346AB969BC8D8C78D3BDD">
    <w:name w:val="B3CB9DC9953346AB969BC8D8C78D3BDD"/>
    <w:pPr>
      <w:widowControl w:val="0"/>
      <w:jc w:val="both"/>
    </w:pPr>
  </w:style>
  <w:style w:type="paragraph" w:customStyle="1" w:styleId="7811E7E1239A49BE8A692612B62F6878">
    <w:name w:val="7811E7E1239A49BE8A692612B62F6878"/>
    <w:pPr>
      <w:widowControl w:val="0"/>
      <w:jc w:val="both"/>
    </w:pPr>
  </w:style>
  <w:style w:type="paragraph" w:customStyle="1" w:styleId="7D91DE2805A9480094D6960FB7D8483D">
    <w:name w:val="7D91DE2805A9480094D6960FB7D8483D"/>
    <w:pPr>
      <w:widowControl w:val="0"/>
      <w:jc w:val="both"/>
    </w:pPr>
  </w:style>
  <w:style w:type="paragraph" w:customStyle="1" w:styleId="6EC12478F0BD45E48333FE8562708B87">
    <w:name w:val="6EC12478F0BD45E48333FE8562708B87"/>
    <w:pPr>
      <w:widowControl w:val="0"/>
      <w:jc w:val="both"/>
    </w:pPr>
  </w:style>
  <w:style w:type="paragraph" w:customStyle="1" w:styleId="00979B13B69A47E4A3A702D6523E5A0E">
    <w:name w:val="00979B13B69A47E4A3A702D6523E5A0E"/>
    <w:pPr>
      <w:widowControl w:val="0"/>
      <w:jc w:val="both"/>
    </w:pPr>
  </w:style>
  <w:style w:type="paragraph" w:customStyle="1" w:styleId="2AC46AE5D392465DBE28D474FDC57C4D">
    <w:name w:val="2AC46AE5D392465DBE28D474FDC57C4D"/>
    <w:rsid w:val="00DE7209"/>
    <w:pPr>
      <w:widowControl w:val="0"/>
      <w:jc w:val="both"/>
    </w:pPr>
  </w:style>
  <w:style w:type="paragraph" w:customStyle="1" w:styleId="31D9B89F34EF48868C19CF283CC441ED">
    <w:name w:val="31D9B89F34EF48868C19CF283CC441ED"/>
    <w:rsid w:val="00DE7209"/>
    <w:pPr>
      <w:widowControl w:val="0"/>
      <w:jc w:val="both"/>
    </w:pPr>
  </w:style>
  <w:style w:type="paragraph" w:customStyle="1" w:styleId="4A1D1B27746B4961BFAD42168EB26742">
    <w:name w:val="4A1D1B27746B4961BFAD42168EB26742"/>
    <w:rsid w:val="00DE7209"/>
    <w:pPr>
      <w:widowControl w:val="0"/>
      <w:jc w:val="both"/>
    </w:pPr>
  </w:style>
  <w:style w:type="paragraph" w:customStyle="1" w:styleId="F49D64BC3B13498487D081AE4996B4E6">
    <w:name w:val="F49D64BC3B13498487D081AE4996B4E6"/>
    <w:rsid w:val="00DE7209"/>
    <w:pPr>
      <w:widowControl w:val="0"/>
      <w:jc w:val="both"/>
    </w:pPr>
  </w:style>
  <w:style w:type="paragraph" w:customStyle="1" w:styleId="4437CCF8BC604234BA9E7A5AE32DE6C1">
    <w:name w:val="4437CCF8BC604234BA9E7A5AE32DE6C1"/>
    <w:rsid w:val="00DE7209"/>
    <w:pPr>
      <w:widowControl w:val="0"/>
      <w:jc w:val="both"/>
    </w:pPr>
  </w:style>
  <w:style w:type="paragraph" w:customStyle="1" w:styleId="E2BE8200F61C43EF8700EAFF485B09B1">
    <w:name w:val="E2BE8200F61C43EF8700EAFF485B09B1"/>
    <w:rsid w:val="00DE7209"/>
    <w:pPr>
      <w:widowControl w:val="0"/>
      <w:jc w:val="both"/>
    </w:pPr>
  </w:style>
  <w:style w:type="paragraph" w:customStyle="1" w:styleId="46F91CC314694906AD2C95ADF43BC01C">
    <w:name w:val="46F91CC314694906AD2C95ADF43BC01C"/>
    <w:rsid w:val="00DE7209"/>
    <w:pPr>
      <w:widowControl w:val="0"/>
      <w:jc w:val="both"/>
    </w:pPr>
  </w:style>
  <w:style w:type="paragraph" w:customStyle="1" w:styleId="1092EB13BA534001B6F4ED7366759526">
    <w:name w:val="1092EB13BA534001B6F4ED7366759526"/>
    <w:rsid w:val="00DE7209"/>
    <w:pPr>
      <w:widowControl w:val="0"/>
      <w:jc w:val="both"/>
    </w:pPr>
  </w:style>
  <w:style w:type="paragraph" w:customStyle="1" w:styleId="C8A70B6CAC464133911DAD1AE67F19B0">
    <w:name w:val="C8A70B6CAC464133911DAD1AE67F19B0"/>
    <w:rsid w:val="00DE72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2018-05-20T00:00:00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4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16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Administrator</cp:lastModifiedBy>
  <cp:revision>2</cp:revision>
  <cp:lastPrinted>2006-08-01T17:47:00Z</cp:lastPrinted>
  <dcterms:created xsi:type="dcterms:W3CDTF">2018-05-20T12:18:00Z</dcterms:created>
  <dcterms:modified xsi:type="dcterms:W3CDTF">2018-05-20T12:37:00Z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