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详细设计修订会议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5-17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5.17.2018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22：30</w:t>
            </w:r>
          </w:p>
        </w:tc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6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08寝室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5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全体成员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任务分配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ABE4D1A90D7E475A8CDBBD10740B0855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陈帆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当前文档更新以及后续事情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5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61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spacing w:val="8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858000" cy="3219450"/>
                  <wp:effectExtent l="0" t="0" r="0" b="1143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如上图所示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0518-20：00</w:t>
            </w:r>
            <w:bookmarkStart w:id="0" w:name="_GoBack"/>
            <w:bookmarkEnd w:id="0"/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961B0"/>
    <w:rsid w:val="0020421F"/>
    <w:rsid w:val="004410FB"/>
    <w:rsid w:val="00446872"/>
    <w:rsid w:val="004C3EDE"/>
    <w:rsid w:val="00544AC7"/>
    <w:rsid w:val="007135D8"/>
    <w:rsid w:val="00C20C70"/>
    <w:rsid w:val="00D30C7A"/>
    <w:rsid w:val="209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A6A6A6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uiPriority w:val="1"/>
    <w:rPr>
      <w:b/>
      <w:color w:val="FFFFF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uiPriority w:val="1"/>
    <w:rPr>
      <w:b/>
      <w:color w:val="A6A6A6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uiPriority w:val="1"/>
    <w:rPr>
      <w:color w:val="A6A6A6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uiPriority w:val="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\Desktop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  <w:docPart>
      <w:docPartPr>
        <w:name w:val="ABE4D1A90D7E475A8CDBBD10740B08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C76DC-FA72-4CDB-AE4B-5A3920AE4EDF}"/>
      </w:docPartPr>
      <w:docPartBody>
        <w:p>
          <w:pPr>
            <w:pStyle w:val="10"/>
          </w:pPr>
          <w:r>
            <w:t>[分配的时间]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630C861787CF4410A51EC7750A9E0A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137</Words>
  <Characters>137</Characters>
  <Lines>1</Lines>
  <Paragraphs>1</Paragraphs>
  <TotalTime>20</TotalTime>
  <ScaleCrop>false</ScaleCrop>
  <LinksUpToDate>false</LinksUpToDate>
  <CharactersWithSpaces>137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2018-05-17T15:34:00Z</dcterms:created>
  <dc:creator>BLACK JET</dc:creator>
  <cp:lastModifiedBy>BLACK JET</cp:lastModifiedBy>
  <dcterms:modified xsi:type="dcterms:W3CDTF">2018-05-17T15:47:34Z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2052-10.1.0.7346</vt:lpwstr>
  </property>
</Properties>
</file>